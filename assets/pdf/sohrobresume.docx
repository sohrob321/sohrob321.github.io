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16B1A" w14:textId="77777777" w:rsidR="00B1237D" w:rsidRPr="00FC20AA" w:rsidRDefault="00D80645" w:rsidP="009D421F">
      <w:pPr>
        <w:pStyle w:val="Name"/>
        <w:spacing w:after="120"/>
        <w:rPr>
          <w:sz w:val="32"/>
          <w:szCs w:val="32"/>
        </w:rPr>
      </w:pPr>
      <w:r w:rsidRPr="00FC20AA">
        <w:rPr>
          <w:sz w:val="32"/>
          <w:szCs w:val="32"/>
        </w:rPr>
        <w:t>sohrob</w:t>
      </w:r>
    </w:p>
    <w:p w14:paraId="31C69A17" w14:textId="77777777" w:rsidR="00D80645" w:rsidRPr="00FC20AA" w:rsidRDefault="00D80645">
      <w:pPr>
        <w:pStyle w:val="Name"/>
        <w:rPr>
          <w:sz w:val="32"/>
          <w:szCs w:val="32"/>
        </w:rPr>
      </w:pPr>
      <w:r w:rsidRPr="00FC20AA">
        <w:rPr>
          <w:sz w:val="32"/>
          <w:szCs w:val="32"/>
        </w:rPr>
        <w:t>Eslamieh</w:t>
      </w:r>
    </w:p>
    <w:p w14:paraId="2B122F6F" w14:textId="77777777" w:rsidR="00CC4E12" w:rsidRPr="00FC20AA" w:rsidRDefault="00D80645" w:rsidP="00CC4E12">
      <w:pPr>
        <w:pStyle w:val="ContactInfo"/>
        <w:spacing w:after="120" w:line="240" w:lineRule="auto"/>
        <w:rPr>
          <w:sz w:val="20"/>
          <w:szCs w:val="20"/>
        </w:rPr>
      </w:pPr>
      <w:r w:rsidRPr="00FC20AA">
        <w:rPr>
          <w:sz w:val="20"/>
          <w:szCs w:val="20"/>
        </w:rPr>
        <w:t xml:space="preserve">1928 Stadium Rim Way | 1-310-774-7488 | </w:t>
      </w:r>
      <w:hyperlink r:id="rId7" w:history="1">
        <w:r w:rsidR="00CC4E12" w:rsidRPr="00EC3273">
          <w:rPr>
            <w:rStyle w:val="Hyperlink"/>
            <w:sz w:val="20"/>
            <w:szCs w:val="20"/>
          </w:rPr>
          <w:t>sohrobeslamieh@berkeley.edu</w:t>
        </w:r>
      </w:hyperlink>
    </w:p>
    <w:p w14:paraId="73B28F4F" w14:textId="77777777" w:rsidR="00B1237D" w:rsidRPr="00A075EA" w:rsidRDefault="00FC20AA">
      <w:pPr>
        <w:pStyle w:val="Heading1"/>
        <w:rPr>
          <w:sz w:val="24"/>
          <w:szCs w:val="24"/>
        </w:rPr>
      </w:pPr>
      <w:r w:rsidRPr="00A075EA">
        <w:rPr>
          <w:sz w:val="24"/>
          <w:szCs w:val="24"/>
        </w:rPr>
        <w:t>Education</w:t>
      </w:r>
    </w:p>
    <w:p w14:paraId="2430CFAC" w14:textId="77777777" w:rsidR="00C83F92" w:rsidRDefault="00C83F92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UC Berkeley</w:t>
      </w:r>
    </w:p>
    <w:p w14:paraId="7F9BCAA1" w14:textId="77777777" w:rsidR="00B1237D" w:rsidRPr="00C83F92" w:rsidRDefault="00040996">
      <w:pPr>
        <w:pStyle w:val="Heading2"/>
        <w:rPr>
          <w:sz w:val="22"/>
          <w:szCs w:val="22"/>
        </w:rPr>
      </w:pPr>
      <w:r w:rsidRPr="00C83F92">
        <w:rPr>
          <w:sz w:val="22"/>
          <w:szCs w:val="22"/>
        </w:rPr>
        <w:t>Computer Science &amp; Spanish| Graduating May 2022</w:t>
      </w:r>
    </w:p>
    <w:p w14:paraId="16B977D4" w14:textId="77777777" w:rsidR="00040996" w:rsidRPr="00040996" w:rsidRDefault="00040996" w:rsidP="00FC20AA">
      <w:pPr>
        <w:spacing w:line="240" w:lineRule="auto"/>
        <w:rPr>
          <w:sz w:val="20"/>
          <w:szCs w:val="20"/>
        </w:rPr>
      </w:pPr>
      <w:r w:rsidRPr="00040996">
        <w:rPr>
          <w:sz w:val="20"/>
          <w:szCs w:val="20"/>
        </w:rPr>
        <w:t>Cumulative GPA: 3.842/4.0;</w:t>
      </w:r>
    </w:p>
    <w:p w14:paraId="6436C4DF" w14:textId="77777777" w:rsidR="00B1237D" w:rsidRDefault="00040996" w:rsidP="00FC20AA">
      <w:pPr>
        <w:spacing w:line="240" w:lineRule="auto"/>
        <w:rPr>
          <w:sz w:val="20"/>
          <w:szCs w:val="20"/>
        </w:rPr>
      </w:pPr>
      <w:r w:rsidRPr="00040996">
        <w:rPr>
          <w:sz w:val="20"/>
          <w:szCs w:val="20"/>
        </w:rPr>
        <w:t>Relevant Coursework: Structure and Interpretation of Computer Programs (CS 61A), Data Structures (CS 61B),</w:t>
      </w:r>
      <w:r w:rsidR="003F2D1A">
        <w:rPr>
          <w:sz w:val="20"/>
          <w:szCs w:val="20"/>
        </w:rPr>
        <w:t xml:space="preserve"> </w:t>
      </w:r>
      <w:r w:rsidRPr="00040996">
        <w:rPr>
          <w:sz w:val="20"/>
          <w:szCs w:val="20"/>
        </w:rPr>
        <w:t>Great Ideas in Computer Architecture (CS 61C), Web Design (</w:t>
      </w:r>
      <w:proofErr w:type="spellStart"/>
      <w:r w:rsidRPr="00040996">
        <w:rPr>
          <w:sz w:val="20"/>
          <w:szCs w:val="20"/>
        </w:rPr>
        <w:t>DesInv</w:t>
      </w:r>
      <w:proofErr w:type="spellEnd"/>
      <w:r w:rsidRPr="00040996">
        <w:rPr>
          <w:sz w:val="20"/>
          <w:szCs w:val="20"/>
        </w:rPr>
        <w:t xml:space="preserve"> 98), Discrete Mathematics and</w:t>
      </w:r>
      <w:r w:rsidR="003F2D1A">
        <w:rPr>
          <w:sz w:val="20"/>
          <w:szCs w:val="20"/>
        </w:rPr>
        <w:t xml:space="preserve"> </w:t>
      </w:r>
      <w:r w:rsidRPr="00A075EA">
        <w:rPr>
          <w:sz w:val="20"/>
          <w:szCs w:val="20"/>
        </w:rPr>
        <w:t>Probability Theory (Math 55), Linear Algebra and Differential Equations (Math 54)</w:t>
      </w:r>
      <w:r w:rsidR="002A4866">
        <w:rPr>
          <w:sz w:val="20"/>
          <w:szCs w:val="20"/>
        </w:rPr>
        <w:t>.</w:t>
      </w:r>
    </w:p>
    <w:p w14:paraId="242B9C72" w14:textId="77777777" w:rsidR="002A4866" w:rsidRDefault="002A4866" w:rsidP="002A4866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Malibu High School</w:t>
      </w:r>
    </w:p>
    <w:p w14:paraId="381D7770" w14:textId="77777777" w:rsidR="002A4866" w:rsidRDefault="002A4866" w:rsidP="002A4866">
      <w:pPr>
        <w:spacing w:line="240" w:lineRule="auto"/>
        <w:rPr>
          <w:sz w:val="20"/>
          <w:szCs w:val="20"/>
        </w:rPr>
      </w:pPr>
      <w:r w:rsidRPr="00040996">
        <w:rPr>
          <w:sz w:val="20"/>
          <w:szCs w:val="20"/>
        </w:rPr>
        <w:t xml:space="preserve">Cumulative GPA: </w:t>
      </w:r>
      <w:r>
        <w:rPr>
          <w:sz w:val="20"/>
          <w:szCs w:val="20"/>
        </w:rPr>
        <w:t>4.0</w:t>
      </w:r>
      <w:r w:rsidRPr="00040996">
        <w:rPr>
          <w:sz w:val="20"/>
          <w:szCs w:val="20"/>
        </w:rPr>
        <w:t>/4.0</w:t>
      </w:r>
      <w:r>
        <w:rPr>
          <w:sz w:val="20"/>
          <w:szCs w:val="20"/>
        </w:rPr>
        <w:t>; Valedictorian;</w:t>
      </w:r>
    </w:p>
    <w:p w14:paraId="5D7BDC1A" w14:textId="77777777" w:rsidR="002A4866" w:rsidRPr="00040996" w:rsidRDefault="002A4866" w:rsidP="002A4866">
      <w:pPr>
        <w:spacing w:line="240" w:lineRule="auto"/>
        <w:rPr>
          <w:sz w:val="20"/>
          <w:szCs w:val="20"/>
        </w:rPr>
      </w:pPr>
      <w:r w:rsidRPr="002A4866">
        <w:rPr>
          <w:sz w:val="20"/>
          <w:szCs w:val="20"/>
        </w:rPr>
        <w:t>Relevant Coursework: Multivariable Calculus, Digital Design (Adobe Suite)</w:t>
      </w:r>
    </w:p>
    <w:p w14:paraId="73B7B82B" w14:textId="77777777" w:rsidR="00B1237D" w:rsidRPr="00A075EA" w:rsidRDefault="00A075EA">
      <w:pPr>
        <w:pStyle w:val="Heading1"/>
        <w:rPr>
          <w:sz w:val="24"/>
          <w:szCs w:val="24"/>
        </w:rPr>
      </w:pPr>
      <w:r w:rsidRPr="00A075EA">
        <w:rPr>
          <w:sz w:val="24"/>
          <w:szCs w:val="24"/>
        </w:rPr>
        <w:t>Experience</w:t>
      </w:r>
    </w:p>
    <w:p w14:paraId="6A214AF2" w14:textId="77777777" w:rsidR="00B1237D" w:rsidRPr="00A075EA" w:rsidRDefault="00FC20AA">
      <w:pPr>
        <w:pStyle w:val="Heading2"/>
        <w:rPr>
          <w:sz w:val="24"/>
          <w:szCs w:val="24"/>
        </w:rPr>
      </w:pPr>
      <w:r w:rsidRPr="00A075EA">
        <w:rPr>
          <w:sz w:val="24"/>
          <w:szCs w:val="24"/>
        </w:rPr>
        <w:t>UC BERKELEY ELECTRICAL ENGINEERING &amp; COMPUTER SCIENCE (EECS)</w:t>
      </w:r>
    </w:p>
    <w:p w14:paraId="1A451389" w14:textId="77777777" w:rsidR="00B1237D" w:rsidRPr="00A075EA" w:rsidRDefault="00815796">
      <w:pPr>
        <w:pStyle w:val="Heading3"/>
        <w:rPr>
          <w:sz w:val="20"/>
          <w:szCs w:val="20"/>
        </w:rPr>
      </w:pPr>
      <w:r w:rsidRPr="00A075EA">
        <w:rPr>
          <w:sz w:val="20"/>
          <w:szCs w:val="20"/>
        </w:rPr>
        <w:t>Academic Intern | August 2019-Present</w:t>
      </w:r>
    </w:p>
    <w:p w14:paraId="670B3EA4" w14:textId="77777777" w:rsidR="00B1237D" w:rsidRPr="00A075EA" w:rsidRDefault="00FC20AA" w:rsidP="00FC20AA">
      <w:pPr>
        <w:spacing w:line="240" w:lineRule="auto"/>
        <w:rPr>
          <w:sz w:val="20"/>
          <w:szCs w:val="20"/>
        </w:rPr>
      </w:pPr>
      <w:r w:rsidRPr="00A075EA">
        <w:rPr>
          <w:sz w:val="20"/>
          <w:szCs w:val="20"/>
        </w:rPr>
        <w:t>Academic Intern for CS 61B, UC Berkeley’s data structures course.</w:t>
      </w:r>
      <w:r w:rsidR="00277A2C">
        <w:rPr>
          <w:sz w:val="20"/>
          <w:szCs w:val="20"/>
        </w:rPr>
        <w:t xml:space="preserve"> Responsible for h</w:t>
      </w:r>
      <w:r w:rsidRPr="00FC20AA">
        <w:rPr>
          <w:sz w:val="20"/>
          <w:szCs w:val="20"/>
        </w:rPr>
        <w:t>elping teach students data structures like ArrayLists, disjoint sets, BSTs, Red Black Trees, HashMaps,</w:t>
      </w:r>
      <w:r w:rsidR="00277A2C">
        <w:rPr>
          <w:sz w:val="20"/>
          <w:szCs w:val="20"/>
        </w:rPr>
        <w:t xml:space="preserve"> </w:t>
      </w:r>
      <w:r w:rsidRPr="00FC20AA">
        <w:rPr>
          <w:sz w:val="20"/>
          <w:szCs w:val="20"/>
        </w:rPr>
        <w:t>heaps, priority queues, Tries, KDTrees, and graphs.</w:t>
      </w:r>
      <w:r w:rsidR="00277A2C">
        <w:rPr>
          <w:sz w:val="20"/>
          <w:szCs w:val="20"/>
        </w:rPr>
        <w:t xml:space="preserve"> </w:t>
      </w:r>
      <w:r w:rsidRPr="00FC20AA">
        <w:rPr>
          <w:sz w:val="20"/>
          <w:szCs w:val="20"/>
        </w:rPr>
        <w:t>Also</w:t>
      </w:r>
      <w:r w:rsidR="00277A2C">
        <w:rPr>
          <w:sz w:val="20"/>
          <w:szCs w:val="20"/>
        </w:rPr>
        <w:t xml:space="preserve"> responsible </w:t>
      </w:r>
      <w:proofErr w:type="gramStart"/>
      <w:r w:rsidR="00277A2C">
        <w:rPr>
          <w:sz w:val="20"/>
          <w:szCs w:val="20"/>
        </w:rPr>
        <w:t xml:space="preserve">for </w:t>
      </w:r>
      <w:r w:rsidRPr="00FC20AA">
        <w:rPr>
          <w:sz w:val="20"/>
          <w:szCs w:val="20"/>
        </w:rPr>
        <w:t xml:space="preserve"> helping</w:t>
      </w:r>
      <w:proofErr w:type="gramEnd"/>
      <w:r w:rsidRPr="00FC20AA">
        <w:rPr>
          <w:sz w:val="20"/>
          <w:szCs w:val="20"/>
        </w:rPr>
        <w:t xml:space="preserve"> teach concepts such as JUnit testing, asymptotic analysis, hashing, graph traversals (A*, DFS,</w:t>
      </w:r>
      <w:r w:rsidR="00277A2C">
        <w:rPr>
          <w:sz w:val="20"/>
          <w:szCs w:val="20"/>
        </w:rPr>
        <w:t xml:space="preserve"> </w:t>
      </w:r>
      <w:r w:rsidRPr="00A075EA">
        <w:rPr>
          <w:sz w:val="20"/>
          <w:szCs w:val="20"/>
        </w:rPr>
        <w:t>BFS, etc.), and list sorting algorithms.</w:t>
      </w:r>
    </w:p>
    <w:p w14:paraId="356F0B8C" w14:textId="77777777" w:rsidR="00B1237D" w:rsidRPr="00A075EA" w:rsidRDefault="00D80645">
      <w:pPr>
        <w:pStyle w:val="Heading1"/>
        <w:rPr>
          <w:sz w:val="24"/>
          <w:szCs w:val="24"/>
        </w:rPr>
      </w:pPr>
      <w:r w:rsidRPr="00A075EA">
        <w:rPr>
          <w:sz w:val="24"/>
          <w:szCs w:val="24"/>
        </w:rPr>
        <w:t>Projects</w:t>
      </w:r>
    </w:p>
    <w:p w14:paraId="001AB7E7" w14:textId="77777777" w:rsidR="00A075EA" w:rsidRPr="00CC4E12" w:rsidRDefault="00A075EA" w:rsidP="00CC4E12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Video Game Development</w:t>
      </w:r>
    </w:p>
    <w:p w14:paraId="1C0DDBAE" w14:textId="77777777" w:rsidR="00B1237D" w:rsidRDefault="00CC4E12" w:rsidP="00CC4E12">
      <w:pPr>
        <w:spacing w:line="240" w:lineRule="auto"/>
        <w:rPr>
          <w:sz w:val="20"/>
          <w:szCs w:val="20"/>
        </w:rPr>
      </w:pPr>
      <w:r w:rsidRPr="00CC4E12">
        <w:rPr>
          <w:sz w:val="20"/>
          <w:szCs w:val="20"/>
        </w:rPr>
        <w:t xml:space="preserve">Developed a </w:t>
      </w:r>
      <w:proofErr w:type="gramStart"/>
      <w:r w:rsidRPr="00CC4E12">
        <w:rPr>
          <w:sz w:val="20"/>
          <w:szCs w:val="20"/>
        </w:rPr>
        <w:t>small scale</w:t>
      </w:r>
      <w:proofErr w:type="gramEnd"/>
      <w:r w:rsidRPr="00CC4E12">
        <w:rPr>
          <w:sz w:val="20"/>
          <w:szCs w:val="20"/>
        </w:rPr>
        <w:t xml:space="preserve"> world video game similar to PAC-MAN in terms of style and objectives</w:t>
      </w:r>
      <w:r w:rsidR="003C6046">
        <w:rPr>
          <w:sz w:val="20"/>
          <w:szCs w:val="20"/>
        </w:rPr>
        <w:t xml:space="preserve">. </w:t>
      </w:r>
      <w:r w:rsidRPr="00CC4E12">
        <w:rPr>
          <w:sz w:val="20"/>
          <w:szCs w:val="20"/>
        </w:rPr>
        <w:t>Pseudo-randomly generates worlds based on user inputted seeds</w:t>
      </w:r>
      <w:r w:rsidR="003C6046">
        <w:rPr>
          <w:sz w:val="20"/>
          <w:szCs w:val="20"/>
        </w:rPr>
        <w:t xml:space="preserve">. </w:t>
      </w:r>
      <w:r w:rsidRPr="00CC4E12">
        <w:rPr>
          <w:sz w:val="20"/>
          <w:szCs w:val="20"/>
        </w:rPr>
        <w:t>Used Java libraries such as Princeton's StdDraw in order to create an interactive end user GUI</w:t>
      </w:r>
      <w:r w:rsidR="003C6046">
        <w:rPr>
          <w:sz w:val="20"/>
          <w:szCs w:val="20"/>
        </w:rPr>
        <w:t xml:space="preserve">. </w:t>
      </w:r>
      <w:r w:rsidRPr="00CC4E12">
        <w:rPr>
          <w:sz w:val="20"/>
          <w:szCs w:val="20"/>
        </w:rPr>
        <w:t>Able to share code snippets of the project privately through GitHub</w:t>
      </w:r>
      <w:r w:rsidR="003C6046">
        <w:rPr>
          <w:sz w:val="20"/>
          <w:szCs w:val="20"/>
        </w:rPr>
        <w:t xml:space="preserve"> upon request.</w:t>
      </w:r>
    </w:p>
    <w:p w14:paraId="5AB175FB" w14:textId="77777777" w:rsidR="00CC4E12" w:rsidRPr="00CC4E12" w:rsidRDefault="00C83F92" w:rsidP="00CC4E12">
      <w:pPr>
        <w:pStyle w:val="Heading2"/>
        <w:rPr>
          <w:sz w:val="24"/>
          <w:szCs w:val="24"/>
        </w:rPr>
      </w:pPr>
      <w:r>
        <w:rPr>
          <w:sz w:val="24"/>
          <w:szCs w:val="24"/>
        </w:rPr>
        <w:t>Bear Maps</w:t>
      </w:r>
    </w:p>
    <w:p w14:paraId="65080941" w14:textId="77777777" w:rsidR="00393381" w:rsidRPr="00393381" w:rsidRDefault="00393381" w:rsidP="00393381">
      <w:pPr>
        <w:spacing w:line="240" w:lineRule="auto"/>
        <w:rPr>
          <w:sz w:val="20"/>
          <w:szCs w:val="20"/>
        </w:rPr>
      </w:pPr>
      <w:r w:rsidRPr="00393381">
        <w:rPr>
          <w:sz w:val="20"/>
          <w:szCs w:val="20"/>
        </w:rPr>
        <w:t xml:space="preserve">Developed a </w:t>
      </w:r>
      <w:proofErr w:type="gramStart"/>
      <w:r w:rsidRPr="00393381">
        <w:rPr>
          <w:sz w:val="20"/>
          <w:szCs w:val="20"/>
        </w:rPr>
        <w:t>web based</w:t>
      </w:r>
      <w:proofErr w:type="gramEnd"/>
      <w:r w:rsidRPr="00393381">
        <w:rPr>
          <w:sz w:val="20"/>
          <w:szCs w:val="20"/>
        </w:rPr>
        <w:t xml:space="preserve"> map application in Java that supports the searching of local businesses</w:t>
      </w:r>
      <w:r>
        <w:rPr>
          <w:sz w:val="20"/>
          <w:szCs w:val="20"/>
        </w:rPr>
        <w:t xml:space="preserve">. </w:t>
      </w:r>
      <w:r w:rsidRPr="00393381">
        <w:rPr>
          <w:sz w:val="20"/>
          <w:szCs w:val="20"/>
        </w:rPr>
        <w:t>Implemented an auto-complete feature that utilizes Trie operations in order to make the search feature</w:t>
      </w:r>
    </w:p>
    <w:p w14:paraId="0057F21C" w14:textId="77777777" w:rsidR="00CC4E12" w:rsidRDefault="00393381" w:rsidP="00393381">
      <w:pPr>
        <w:spacing w:line="240" w:lineRule="auto"/>
        <w:rPr>
          <w:sz w:val="20"/>
          <w:szCs w:val="20"/>
        </w:rPr>
      </w:pPr>
      <w:r w:rsidRPr="00393381">
        <w:rPr>
          <w:sz w:val="20"/>
          <w:szCs w:val="20"/>
        </w:rPr>
        <w:t>more convenient.</w:t>
      </w:r>
      <w:r>
        <w:rPr>
          <w:sz w:val="20"/>
          <w:szCs w:val="20"/>
        </w:rPr>
        <w:t xml:space="preserve"> </w:t>
      </w:r>
      <w:r w:rsidRPr="00393381">
        <w:rPr>
          <w:sz w:val="20"/>
          <w:szCs w:val="20"/>
        </w:rPr>
        <w:t>Implements A* in order to find the best directions between data points</w:t>
      </w:r>
      <w:r w:rsidR="00CA6B8B">
        <w:rPr>
          <w:sz w:val="20"/>
          <w:szCs w:val="20"/>
        </w:rPr>
        <w:t xml:space="preserve">. </w:t>
      </w:r>
      <w:r w:rsidRPr="00393381">
        <w:rPr>
          <w:sz w:val="20"/>
          <w:szCs w:val="20"/>
        </w:rPr>
        <w:t>Implements a KD Tree in order to organize data points and efficiently find the closest queried point.</w:t>
      </w:r>
      <w:r w:rsidR="002609D1">
        <w:rPr>
          <w:sz w:val="20"/>
          <w:szCs w:val="20"/>
        </w:rPr>
        <w:t xml:space="preserve"> </w:t>
      </w:r>
      <w:r w:rsidRPr="00393381">
        <w:rPr>
          <w:sz w:val="20"/>
          <w:szCs w:val="20"/>
        </w:rPr>
        <w:t>Able to share code snippets of the project privately through GitHub</w:t>
      </w:r>
      <w:r w:rsidR="002609D1">
        <w:rPr>
          <w:sz w:val="20"/>
          <w:szCs w:val="20"/>
        </w:rPr>
        <w:t>.</w:t>
      </w:r>
    </w:p>
    <w:p w14:paraId="48EFDA70" w14:textId="77777777" w:rsidR="002A4866" w:rsidRPr="00FC20AA" w:rsidRDefault="002A4866" w:rsidP="002A4866">
      <w:pPr>
        <w:pStyle w:val="Heading1"/>
        <w:rPr>
          <w:sz w:val="24"/>
          <w:szCs w:val="24"/>
        </w:rPr>
      </w:pPr>
      <w:r w:rsidRPr="00FC20AA">
        <w:rPr>
          <w:sz w:val="24"/>
          <w:szCs w:val="24"/>
        </w:rPr>
        <w:t>Skills</w:t>
      </w:r>
    </w:p>
    <w:p w14:paraId="349BD25B" w14:textId="5680C1C8" w:rsidR="002A4866" w:rsidRPr="00A075EA" w:rsidRDefault="002A4866" w:rsidP="009D421F">
      <w:pPr>
        <w:spacing w:after="180" w:line="240" w:lineRule="auto"/>
        <w:rPr>
          <w:sz w:val="20"/>
          <w:szCs w:val="20"/>
        </w:rPr>
      </w:pPr>
      <w:r w:rsidRPr="00FC20AA">
        <w:rPr>
          <w:sz w:val="20"/>
          <w:szCs w:val="20"/>
        </w:rPr>
        <w:t>Proficient in Python, Java, C, HTML, CSS, JavaScript</w:t>
      </w:r>
      <w:r>
        <w:rPr>
          <w:sz w:val="20"/>
          <w:szCs w:val="20"/>
        </w:rPr>
        <w:t>,</w:t>
      </w:r>
      <w:r w:rsidRPr="00FC20AA">
        <w:rPr>
          <w:sz w:val="20"/>
          <w:szCs w:val="20"/>
        </w:rPr>
        <w:t xml:space="preserve"> Git</w:t>
      </w:r>
      <w:r>
        <w:rPr>
          <w:sz w:val="20"/>
          <w:szCs w:val="20"/>
        </w:rPr>
        <w:t>,</w:t>
      </w:r>
      <w:r w:rsidR="008531D7" w:rsidRPr="008531D7">
        <w:rPr>
          <w:sz w:val="20"/>
          <w:szCs w:val="20"/>
        </w:rPr>
        <w:t xml:space="preserve"> </w:t>
      </w:r>
      <w:r w:rsidR="008531D7" w:rsidRPr="00FC20AA">
        <w:rPr>
          <w:sz w:val="20"/>
          <w:szCs w:val="20"/>
        </w:rPr>
        <w:t>SQL, Lisp</w:t>
      </w:r>
      <w:r w:rsidR="008531D7">
        <w:rPr>
          <w:sz w:val="20"/>
          <w:szCs w:val="20"/>
        </w:rPr>
        <w:t>,</w:t>
      </w:r>
      <w:r w:rsidR="008531D7" w:rsidRPr="00FC20AA">
        <w:rPr>
          <w:sz w:val="20"/>
          <w:szCs w:val="20"/>
        </w:rPr>
        <w:t xml:space="preserve"> RISC-V,</w:t>
      </w:r>
      <w:bookmarkStart w:id="0" w:name="_GoBack"/>
      <w:bookmarkEnd w:id="0"/>
      <w:r>
        <w:rPr>
          <w:sz w:val="20"/>
          <w:szCs w:val="20"/>
        </w:rPr>
        <w:t xml:space="preserve"> </w:t>
      </w:r>
      <w:r w:rsidRPr="00FC20AA">
        <w:rPr>
          <w:sz w:val="20"/>
          <w:szCs w:val="20"/>
        </w:rPr>
        <w:t>Adobe Suite, Google Suite, Microsoft Office</w:t>
      </w:r>
      <w:r>
        <w:rPr>
          <w:sz w:val="20"/>
          <w:szCs w:val="20"/>
        </w:rPr>
        <w:t>.</w:t>
      </w:r>
      <w:r w:rsidRPr="00FC20AA">
        <w:rPr>
          <w:sz w:val="20"/>
          <w:szCs w:val="20"/>
        </w:rPr>
        <w:t xml:space="preserve"> Full fluency in Farsi, Spanish, and English</w:t>
      </w:r>
      <w:r>
        <w:rPr>
          <w:sz w:val="20"/>
          <w:szCs w:val="20"/>
        </w:rPr>
        <w:t>.</w:t>
      </w:r>
    </w:p>
    <w:sectPr w:rsidR="002A4866" w:rsidRPr="00A075EA">
      <w:headerReference w:type="default" r:id="rId8"/>
      <w:footerReference w:type="default" r:id="rId9"/>
      <w:headerReference w:type="first" r:id="rId10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6B0F6" w14:textId="77777777" w:rsidR="00F76486" w:rsidRDefault="00F76486">
      <w:pPr>
        <w:spacing w:after="0" w:line="240" w:lineRule="auto"/>
      </w:pPr>
      <w:r>
        <w:separator/>
      </w:r>
    </w:p>
  </w:endnote>
  <w:endnote w:type="continuationSeparator" w:id="0">
    <w:p w14:paraId="7B62932B" w14:textId="77777777" w:rsidR="00F76486" w:rsidRDefault="00F76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F11D15" w14:textId="77777777" w:rsidR="00B1237D" w:rsidRDefault="00D942E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70D6FD" w14:textId="77777777" w:rsidR="00F76486" w:rsidRDefault="00F76486">
      <w:pPr>
        <w:spacing w:after="0" w:line="240" w:lineRule="auto"/>
      </w:pPr>
      <w:r>
        <w:separator/>
      </w:r>
    </w:p>
  </w:footnote>
  <w:footnote w:type="continuationSeparator" w:id="0">
    <w:p w14:paraId="059AD7F9" w14:textId="77777777" w:rsidR="00F76486" w:rsidRDefault="00F76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E3D25" w14:textId="77777777" w:rsidR="00B1237D" w:rsidRDefault="00D942E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D12F735" wp14:editId="3BA28FE9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584E2A31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FE13D" w14:textId="77777777" w:rsidR="00B1237D" w:rsidRDefault="00D942E5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677A772" wp14:editId="175FBD66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49EF666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645"/>
    <w:rsid w:val="00040996"/>
    <w:rsid w:val="002609D1"/>
    <w:rsid w:val="00277A2C"/>
    <w:rsid w:val="002A4866"/>
    <w:rsid w:val="00393381"/>
    <w:rsid w:val="003C6046"/>
    <w:rsid w:val="003F2D1A"/>
    <w:rsid w:val="00815796"/>
    <w:rsid w:val="008531D7"/>
    <w:rsid w:val="009D421F"/>
    <w:rsid w:val="00A075EA"/>
    <w:rsid w:val="00A22F26"/>
    <w:rsid w:val="00B1237D"/>
    <w:rsid w:val="00C83F92"/>
    <w:rsid w:val="00CA6B8B"/>
    <w:rsid w:val="00CC4E12"/>
    <w:rsid w:val="00D2707D"/>
    <w:rsid w:val="00D80645"/>
    <w:rsid w:val="00D942E5"/>
    <w:rsid w:val="00F76486"/>
    <w:rsid w:val="00FC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45A5A2"/>
  <w15:chartTrackingRefBased/>
  <w15:docId w15:val="{E1AA472F-3F38-7B4D-89B6-BC151AFE5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">
    <w:name w:val="Contact Info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CC4E12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ohrobeslamieh@berkeley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hrobeslamieh/Library/Containers/com.microsoft.Word/Data/Library/Application%20Support/Microsoft/Office/16.0/DTS/Search/%7b4DEB345C-21A7-DD47-A45E-671603EBE197%7dtf10002079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{4DEB345C-21A7-DD47-A45E-671603EBE197}tf10002079.dotx</Template>
  <TotalTime>1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Sohrob Eslamieh</cp:lastModifiedBy>
  <cp:revision>3</cp:revision>
  <cp:lastPrinted>2019-11-27T04:27:00Z</cp:lastPrinted>
  <dcterms:created xsi:type="dcterms:W3CDTF">2019-11-27T04:27:00Z</dcterms:created>
  <dcterms:modified xsi:type="dcterms:W3CDTF">2019-12-07T01:20:00Z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